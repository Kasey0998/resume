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C033E" w14:textId="77777777" w:rsidR="00F926F6" w:rsidRDefault="00D74DA5" w:rsidP="001D3646">
      <w:pPr>
        <w:pStyle w:val="Name"/>
      </w:pPr>
      <w:r>
        <w:t xml:space="preserve">Krishna </w:t>
      </w:r>
      <w:r w:rsidR="00E004E0">
        <w:t xml:space="preserve">S </w:t>
      </w:r>
      <w:r>
        <w:t>Sharma</w:t>
      </w:r>
    </w:p>
    <w:p w14:paraId="0DA5579D" w14:textId="77777777" w:rsidR="00F926F6" w:rsidRDefault="00D74DA5">
      <w:pPr>
        <w:pStyle w:val="ContactInformation"/>
      </w:pPr>
      <w:r>
        <w:t>Rh no. 1 Maruti Sankul,Shree Gajanan Maharaj Nagar, Pathardi Phata, Nashik-10 | +91 9763788771 | kasey.gnr@icloud.com</w:t>
      </w:r>
    </w:p>
    <w:p w14:paraId="1B1EDFB4" w14:textId="77777777" w:rsidR="00F926F6" w:rsidRDefault="00D74DA5">
      <w:pPr>
        <w:pStyle w:val="Heading1"/>
      </w:pPr>
      <w:r>
        <w:t>Profile</w:t>
      </w:r>
    </w:p>
    <w:p w14:paraId="0A78C2AD" w14:textId="77777777" w:rsidR="00D74DA5" w:rsidRDefault="00D74DA5">
      <w:r>
        <w:t>I am Under Graduate in Computer Science with Second Higher Class result.</w:t>
      </w:r>
    </w:p>
    <w:p w14:paraId="55D128DC" w14:textId="77777777" w:rsidR="00D74DA5" w:rsidRDefault="00D74DA5">
      <w:r>
        <w:t>A fast learner and hard worker with high responsibility is seeking for job opportunity.</w:t>
      </w:r>
    </w:p>
    <w:p w14:paraId="54195ABC" w14:textId="77777777" w:rsidR="00F926F6" w:rsidRDefault="00D74DA5" w:rsidP="00D74DA5">
      <w:pPr>
        <w:pStyle w:val="Heading1"/>
      </w:pPr>
      <w:r>
        <w:t>Skill Set</w:t>
      </w:r>
    </w:p>
    <w:p w14:paraId="6BBABDD4" w14:textId="77777777" w:rsidR="00D74DA5" w:rsidRDefault="00D74DA5" w:rsidP="00D74DA5">
      <w:pPr>
        <w:pStyle w:val="ListBullet"/>
      </w:pPr>
      <w:r>
        <w:t>Website Development</w:t>
      </w:r>
    </w:p>
    <w:p w14:paraId="76115E8E" w14:textId="77777777" w:rsidR="00D74DA5" w:rsidRDefault="00D74DA5" w:rsidP="00D74DA5">
      <w:pPr>
        <w:pStyle w:val="ListBullet"/>
      </w:pPr>
      <w:r>
        <w:t>Website Designing</w:t>
      </w:r>
    </w:p>
    <w:p w14:paraId="13656733" w14:textId="77777777" w:rsidR="00D74DA5" w:rsidRDefault="00D74DA5" w:rsidP="00D74DA5">
      <w:pPr>
        <w:pStyle w:val="ListBullet"/>
      </w:pPr>
      <w:r>
        <w:t>Photography</w:t>
      </w:r>
    </w:p>
    <w:p w14:paraId="3434BB83" w14:textId="77777777" w:rsidR="00D74DA5" w:rsidRDefault="00D74DA5" w:rsidP="00D74DA5">
      <w:pPr>
        <w:pStyle w:val="ListBullet"/>
      </w:pPr>
      <w:r>
        <w:t>Photo editing/Retouching</w:t>
      </w:r>
    </w:p>
    <w:p w14:paraId="660A5BF7" w14:textId="77777777" w:rsidR="00D74DA5" w:rsidRDefault="00D74DA5" w:rsidP="00D74DA5">
      <w:pPr>
        <w:pStyle w:val="ListBullet"/>
      </w:pPr>
      <w:r>
        <w:t>Cinematogarphy</w:t>
      </w:r>
    </w:p>
    <w:p w14:paraId="36770898" w14:textId="77777777" w:rsidR="00E004E0" w:rsidRDefault="00D74DA5" w:rsidP="00E004E0">
      <w:pPr>
        <w:pStyle w:val="ListBullet"/>
      </w:pPr>
      <w:r>
        <w:t>Video Editing</w:t>
      </w:r>
    </w:p>
    <w:sdt>
      <w:sdtPr>
        <w:id w:val="720946933"/>
        <w:placeholder>
          <w:docPart w:val="F0817AFE40C12148803DD86F60B86F40"/>
        </w:placeholder>
        <w:temporary/>
        <w:showingPlcHdr/>
        <w15:appearance w15:val="hidden"/>
      </w:sdtPr>
      <w:sdtEndPr/>
      <w:sdtContent>
        <w:p w14:paraId="0F917E59" w14:textId="77777777"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14:paraId="2E38ACA1" w14:textId="77777777" w:rsidR="0037323A" w:rsidRDefault="00D74DA5">
      <w:r>
        <w:t xml:space="preserve">SSC Graduation From St. Lawrence High School. </w:t>
      </w:r>
    </w:p>
    <w:p w14:paraId="5BA8C89D" w14:textId="24C4B053" w:rsidR="00F926F6" w:rsidRDefault="00D74DA5">
      <w:r>
        <w:t>UG in Comp Sci. from KTHM College.</w:t>
      </w:r>
    </w:p>
    <w:p w14:paraId="132475AC" w14:textId="0CC261C5" w:rsidR="0037323A" w:rsidRDefault="0037323A" w:rsidP="0037323A">
      <w:pPr>
        <w:pStyle w:val="Heading1"/>
      </w:pPr>
      <w:r>
        <w:t>Experience</w:t>
      </w:r>
    </w:p>
    <w:p w14:paraId="28AD15A7" w14:textId="4C97FE8F" w:rsidR="0037323A" w:rsidRDefault="0037323A">
      <w:r>
        <w:t>Free lancer Developer for 2 years, and photography from 4 years</w:t>
      </w:r>
    </w:p>
    <w:p w14:paraId="75251649" w14:textId="77777777" w:rsidR="00F926F6" w:rsidRDefault="00D74DA5">
      <w:pPr>
        <w:pStyle w:val="Heading1"/>
      </w:pPr>
      <w:r>
        <w:t xml:space="preserve">Acknowledgment </w:t>
      </w:r>
    </w:p>
    <w:p w14:paraId="2AD4D3E6" w14:textId="77777777" w:rsidR="00F926F6" w:rsidRDefault="00E004E0" w:rsidP="00E004E0">
      <w:pPr>
        <w:pStyle w:val="ListBullet"/>
      </w:pPr>
      <w:r>
        <w:t>All information in this resume is true and correct to the best of my knowledge and belief</w:t>
      </w:r>
    </w:p>
    <w:sectPr w:rsidR="00F926F6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A463F" w14:textId="77777777" w:rsidR="00092C9E" w:rsidRDefault="00092C9E">
      <w:r>
        <w:separator/>
      </w:r>
    </w:p>
  </w:endnote>
  <w:endnote w:type="continuationSeparator" w:id="0">
    <w:p w14:paraId="29C0CDB3" w14:textId="77777777" w:rsidR="00092C9E" w:rsidRDefault="0009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5F0CB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541E9" w14:textId="77777777" w:rsidR="00092C9E" w:rsidRDefault="00092C9E">
      <w:r>
        <w:separator/>
      </w:r>
    </w:p>
  </w:footnote>
  <w:footnote w:type="continuationSeparator" w:id="0">
    <w:p w14:paraId="56698BDD" w14:textId="77777777" w:rsidR="00092C9E" w:rsidRDefault="00092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7907A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3DE7A4E" wp14:editId="4906DF7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AE4DEB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2D351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7B7F655" wp14:editId="5771D86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877967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7B7F655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5877967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9B5D03"/>
    <w:multiLevelType w:val="multilevel"/>
    <w:tmpl w:val="FB78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A5"/>
    <w:rsid w:val="00092C9E"/>
    <w:rsid w:val="001D3646"/>
    <w:rsid w:val="0037323A"/>
    <w:rsid w:val="00AD624E"/>
    <w:rsid w:val="00D74DA5"/>
    <w:rsid w:val="00E004E0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99875"/>
  <w15:chartTrackingRefBased/>
  <w15:docId w15:val="{F48AEBFB-1BC4-4E48-9A31-A5632B6F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description">
    <w:name w:val="description"/>
    <w:basedOn w:val="Normal"/>
    <w:rsid w:val="00D7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seysharma/Library/Containers/com.microsoft.Word/Data/Library/Application%20Support/Microsoft/Office/16.0/DTS/Search/%7b4221707C-4CE1-5540-A5D1-59B62B45BFE6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817AFE40C12148803DD86F60B86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839E1-B133-C644-8BF7-532C5AEEE821}"/>
      </w:docPartPr>
      <w:docPartBody>
        <w:p w:rsidR="009151F0" w:rsidRDefault="00401460">
          <w:pPr>
            <w:pStyle w:val="F0817AFE40C12148803DD86F60B86F40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60"/>
    <w:rsid w:val="00401460"/>
    <w:rsid w:val="009151F0"/>
    <w:rsid w:val="00B7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F0817AFE40C12148803DD86F60B86F40">
    <w:name w:val="F0817AFE40C12148803DD86F60B86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{4221707C-4CE1-5540-A5D1-59B62B45BFE6}tf10002074.dotx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2020-12-28T11:03:00Z</dcterms:created>
  <dcterms:modified xsi:type="dcterms:W3CDTF">2021-02-04T09:58:00Z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